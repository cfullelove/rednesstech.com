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D26" w:rsidRDefault="008E4D26" w:rsidP="008A3BEE">
      <w:pPr>
        <w:pStyle w:val="Heading1"/>
      </w:pPr>
      <w:r>
        <w:t>STREAMS PTD Interface Summary</w:t>
      </w:r>
    </w:p>
    <w:p w:rsidR="008E4D26" w:rsidRDefault="008E4D26" w:rsidP="00B8328B"/>
    <w:p w:rsidR="008E4D26" w:rsidRPr="00B8328B" w:rsidRDefault="008E4D26" w:rsidP="00B8328B">
      <w:r>
        <w:t>This document contains a summary of the data that is available on the STREAMS Public Traffic Data interface that is available on the web.  To use this interface requires a certificate from Transmax for the HTTPS connection to the server.</w:t>
      </w:r>
    </w:p>
    <w:p w:rsidR="008E4D26" w:rsidRDefault="008E4D26">
      <w:r>
        <w:t xml:space="preserve">The summary describes the data sent OUT via the interface and the control requests allowed IN via the interface. The data objects provided by the interface are listed with attributes available.  The type of attribute is also </w:t>
      </w:r>
      <w:bookmarkStart w:id="0" w:name="_GoBack"/>
      <w:bookmarkEnd w:id="0"/>
      <w:r>
        <w:t>identified using the following code:</w:t>
      </w:r>
    </w:p>
    <w:p w:rsidR="008E4D26" w:rsidRDefault="008E4D26" w:rsidP="008A3BEE">
      <w:pPr>
        <w:pStyle w:val="ListParagraph"/>
        <w:numPr>
          <w:ilvl w:val="0"/>
          <w:numId w:val="2"/>
        </w:numPr>
      </w:pPr>
      <w:r>
        <w:t>(S) = Specified Data</w:t>
      </w:r>
    </w:p>
    <w:p w:rsidR="008E4D26" w:rsidRDefault="008E4D26" w:rsidP="008A3BEE">
      <w:pPr>
        <w:pStyle w:val="ListParagraph"/>
        <w:numPr>
          <w:ilvl w:val="0"/>
          <w:numId w:val="2"/>
        </w:numPr>
      </w:pPr>
      <w:r>
        <w:t>(D) = Dynamic Data (sent in real time)</w:t>
      </w:r>
    </w:p>
    <w:p w:rsidR="008E4D26" w:rsidRDefault="008E4D26" w:rsidP="008A3BEE">
      <w:pPr>
        <w:pStyle w:val="ListParagraph"/>
        <w:numPr>
          <w:ilvl w:val="0"/>
          <w:numId w:val="2"/>
        </w:numPr>
      </w:pPr>
      <w:r>
        <w:t>(O) = Optional data</w:t>
      </w:r>
    </w:p>
    <w:p w:rsidR="008E4D26" w:rsidRDefault="008E4D26" w:rsidP="008A3BEE">
      <w:pPr>
        <w:pStyle w:val="Heading2"/>
      </w:pPr>
      <w:r>
        <w:t>Data Output</w:t>
      </w:r>
    </w:p>
    <w:p w:rsidR="008E4D26" w:rsidRDefault="008E4D26" w:rsidP="008A3BEE">
      <w:pPr>
        <w:pStyle w:val="ListParagraph"/>
        <w:numPr>
          <w:ilvl w:val="0"/>
          <w:numId w:val="1"/>
        </w:numPr>
      </w:pPr>
      <w:r>
        <w:t>Intersections</w:t>
      </w:r>
    </w:p>
    <w:p w:rsidR="008E4D26" w:rsidRDefault="008E4D26" w:rsidP="008A3BEE">
      <w:pPr>
        <w:pStyle w:val="ListParagraph"/>
        <w:numPr>
          <w:ilvl w:val="1"/>
          <w:numId w:val="1"/>
        </w:numPr>
      </w:pPr>
      <w:r>
        <w:t>Description (S)</w:t>
      </w:r>
    </w:p>
    <w:p w:rsidR="008E4D26" w:rsidRDefault="008E4D26" w:rsidP="008A3BEE">
      <w:pPr>
        <w:pStyle w:val="ListParagraph"/>
        <w:numPr>
          <w:ilvl w:val="1"/>
          <w:numId w:val="1"/>
        </w:numPr>
      </w:pPr>
      <w:r>
        <w:t>Suburb (O,S)</w:t>
      </w:r>
    </w:p>
    <w:p w:rsidR="008E4D26" w:rsidRDefault="008E4D26" w:rsidP="008A3BEE">
      <w:pPr>
        <w:pStyle w:val="ListParagraph"/>
        <w:numPr>
          <w:ilvl w:val="1"/>
          <w:numId w:val="1"/>
        </w:numPr>
      </w:pPr>
      <w:r>
        <w:t>X,Y (S)</w:t>
      </w:r>
    </w:p>
    <w:p w:rsidR="008E4D26" w:rsidRDefault="008E4D26" w:rsidP="008A3BEE">
      <w:pPr>
        <w:pStyle w:val="ListParagraph"/>
        <w:numPr>
          <w:ilvl w:val="0"/>
          <w:numId w:val="1"/>
        </w:numPr>
      </w:pPr>
      <w:r>
        <w:t>Links</w:t>
      </w:r>
    </w:p>
    <w:p w:rsidR="008E4D26" w:rsidRDefault="008E4D26" w:rsidP="008A3BEE">
      <w:pPr>
        <w:pStyle w:val="ListParagraph"/>
        <w:numPr>
          <w:ilvl w:val="1"/>
          <w:numId w:val="1"/>
        </w:numPr>
      </w:pPr>
      <w:r>
        <w:t>Start Intersection (S)</w:t>
      </w:r>
    </w:p>
    <w:p w:rsidR="008E4D26" w:rsidRDefault="008E4D26" w:rsidP="008A3BEE">
      <w:pPr>
        <w:pStyle w:val="ListParagraph"/>
        <w:numPr>
          <w:ilvl w:val="1"/>
          <w:numId w:val="1"/>
        </w:numPr>
      </w:pPr>
      <w:r>
        <w:t>End Intersection (S)</w:t>
      </w:r>
    </w:p>
    <w:p w:rsidR="008E4D26" w:rsidRDefault="008E4D26" w:rsidP="008A3BEE">
      <w:pPr>
        <w:pStyle w:val="ListParagraph"/>
        <w:numPr>
          <w:ilvl w:val="1"/>
          <w:numId w:val="1"/>
        </w:numPr>
      </w:pPr>
      <w:r>
        <w:t>Length (S)</w:t>
      </w:r>
    </w:p>
    <w:p w:rsidR="008E4D26" w:rsidRDefault="008E4D26" w:rsidP="008A3BEE">
      <w:pPr>
        <w:pStyle w:val="ListParagraph"/>
        <w:numPr>
          <w:ilvl w:val="1"/>
          <w:numId w:val="1"/>
        </w:numPr>
      </w:pPr>
      <w:r>
        <w:t>Free Flow Speed (S)</w:t>
      </w:r>
    </w:p>
    <w:p w:rsidR="008E4D26" w:rsidRDefault="008E4D26" w:rsidP="00D06689">
      <w:pPr>
        <w:pStyle w:val="ListParagraph"/>
        <w:numPr>
          <w:ilvl w:val="1"/>
          <w:numId w:val="1"/>
        </w:numPr>
      </w:pPr>
      <w:r>
        <w:t>Timestamp of dynamic data (D)</w:t>
      </w:r>
    </w:p>
    <w:p w:rsidR="008E4D26" w:rsidRDefault="008E4D26" w:rsidP="008A3BEE">
      <w:pPr>
        <w:pStyle w:val="ListParagraph"/>
        <w:numPr>
          <w:ilvl w:val="1"/>
          <w:numId w:val="1"/>
        </w:numPr>
      </w:pPr>
      <w:r>
        <w:t>Speed (O,D)</w:t>
      </w:r>
    </w:p>
    <w:p w:rsidR="008E4D26" w:rsidRDefault="008E4D26" w:rsidP="008A3BEE">
      <w:pPr>
        <w:pStyle w:val="ListParagraph"/>
        <w:numPr>
          <w:ilvl w:val="1"/>
          <w:numId w:val="1"/>
        </w:numPr>
      </w:pPr>
      <w:r>
        <w:t>Travel Time (O,D)</w:t>
      </w:r>
    </w:p>
    <w:p w:rsidR="008E4D26" w:rsidRDefault="008E4D26" w:rsidP="008A3BEE">
      <w:pPr>
        <w:pStyle w:val="ListParagraph"/>
        <w:numPr>
          <w:ilvl w:val="1"/>
          <w:numId w:val="1"/>
        </w:numPr>
      </w:pPr>
      <w:r>
        <w:t>Occupancy (O,D)</w:t>
      </w:r>
    </w:p>
    <w:p w:rsidR="008E4D26" w:rsidRDefault="008E4D26" w:rsidP="008A3BEE">
      <w:pPr>
        <w:pStyle w:val="ListParagraph"/>
        <w:numPr>
          <w:ilvl w:val="1"/>
          <w:numId w:val="1"/>
        </w:numPr>
      </w:pPr>
      <w:r>
        <w:t>Flow (O,D)</w:t>
      </w:r>
    </w:p>
    <w:p w:rsidR="008E4D26" w:rsidRDefault="008E4D26" w:rsidP="008A3BEE">
      <w:pPr>
        <w:pStyle w:val="ListParagraph"/>
        <w:numPr>
          <w:ilvl w:val="1"/>
          <w:numId w:val="1"/>
        </w:numPr>
      </w:pPr>
      <w:r>
        <w:t>LOS (O,D)</w:t>
      </w:r>
    </w:p>
    <w:p w:rsidR="008E4D26" w:rsidRDefault="008E4D26" w:rsidP="008A3BEE">
      <w:pPr>
        <w:pStyle w:val="ListParagraph"/>
        <w:numPr>
          <w:ilvl w:val="0"/>
          <w:numId w:val="1"/>
        </w:numPr>
      </w:pPr>
      <w:r>
        <w:t>Incidents</w:t>
      </w:r>
    </w:p>
    <w:p w:rsidR="008E4D26" w:rsidRDefault="008E4D26" w:rsidP="008A3BEE">
      <w:pPr>
        <w:pStyle w:val="ListParagraph"/>
        <w:numPr>
          <w:ilvl w:val="1"/>
          <w:numId w:val="1"/>
        </w:numPr>
      </w:pPr>
      <w:r>
        <w:t>Incident Type (D)</w:t>
      </w:r>
    </w:p>
    <w:p w:rsidR="008E4D26" w:rsidRDefault="008E4D26" w:rsidP="008A3BEE">
      <w:pPr>
        <w:pStyle w:val="ListParagraph"/>
        <w:numPr>
          <w:ilvl w:val="1"/>
          <w:numId w:val="1"/>
        </w:numPr>
      </w:pPr>
      <w:r>
        <w:t>Start Time (D)</w:t>
      </w:r>
    </w:p>
    <w:p w:rsidR="008E4D26" w:rsidRDefault="008E4D26" w:rsidP="008A3BEE">
      <w:pPr>
        <w:pStyle w:val="ListParagraph"/>
        <w:numPr>
          <w:ilvl w:val="1"/>
          <w:numId w:val="1"/>
        </w:numPr>
      </w:pPr>
      <w:r>
        <w:t>X,Y (O, D)</w:t>
      </w:r>
    </w:p>
    <w:p w:rsidR="008E4D26" w:rsidRDefault="008E4D26" w:rsidP="008A3BEE">
      <w:pPr>
        <w:pStyle w:val="ListParagraph"/>
        <w:numPr>
          <w:ilvl w:val="1"/>
          <w:numId w:val="1"/>
        </w:numPr>
      </w:pPr>
      <w:r>
        <w:t>Location (O, D)</w:t>
      </w:r>
    </w:p>
    <w:p w:rsidR="008E4D26" w:rsidRDefault="008E4D26" w:rsidP="008A3BEE">
      <w:pPr>
        <w:pStyle w:val="ListParagraph"/>
        <w:numPr>
          <w:ilvl w:val="1"/>
          <w:numId w:val="1"/>
        </w:numPr>
      </w:pPr>
      <w:r>
        <w:t>Road (O, D)</w:t>
      </w:r>
    </w:p>
    <w:p w:rsidR="008E4D26" w:rsidRDefault="008E4D26" w:rsidP="008A3BEE">
      <w:pPr>
        <w:pStyle w:val="ListParagraph"/>
        <w:numPr>
          <w:ilvl w:val="1"/>
          <w:numId w:val="1"/>
        </w:numPr>
      </w:pPr>
      <w:r>
        <w:t>Suburb (O, D)</w:t>
      </w:r>
    </w:p>
    <w:p w:rsidR="008E4D26" w:rsidRDefault="008E4D26" w:rsidP="008A3BEE">
      <w:pPr>
        <w:pStyle w:val="ListParagraph"/>
        <w:numPr>
          <w:ilvl w:val="1"/>
          <w:numId w:val="1"/>
        </w:numPr>
      </w:pPr>
      <w:r>
        <w:t>Direction (O, D)</w:t>
      </w:r>
    </w:p>
    <w:p w:rsidR="008E4D26" w:rsidRDefault="008E4D26" w:rsidP="008A3BEE">
      <w:pPr>
        <w:pStyle w:val="ListParagraph"/>
        <w:numPr>
          <w:ilvl w:val="1"/>
          <w:numId w:val="1"/>
        </w:numPr>
      </w:pPr>
      <w:r>
        <w:t>Intersection (O, D)</w:t>
      </w:r>
    </w:p>
    <w:p w:rsidR="008E4D26" w:rsidRDefault="008E4D26" w:rsidP="008A3BEE">
      <w:pPr>
        <w:pStyle w:val="ListParagraph"/>
        <w:numPr>
          <w:ilvl w:val="1"/>
          <w:numId w:val="1"/>
        </w:numPr>
      </w:pPr>
      <w:r>
        <w:t>Link (O, D)</w:t>
      </w:r>
    </w:p>
    <w:p w:rsidR="008E4D26" w:rsidRDefault="008E4D26" w:rsidP="008A3BEE">
      <w:pPr>
        <w:pStyle w:val="ListParagraph"/>
        <w:numPr>
          <w:ilvl w:val="1"/>
          <w:numId w:val="1"/>
        </w:numPr>
      </w:pPr>
      <w:r>
        <w:t>Expected Duration (O, D)</w:t>
      </w:r>
    </w:p>
    <w:p w:rsidR="008E4D26" w:rsidRDefault="008E4D26" w:rsidP="008A3BEE">
      <w:pPr>
        <w:pStyle w:val="ListParagraph"/>
        <w:numPr>
          <w:ilvl w:val="1"/>
          <w:numId w:val="1"/>
        </w:numPr>
      </w:pPr>
      <w:r>
        <w:t>Blockage Type (O, D)</w:t>
      </w:r>
    </w:p>
    <w:p w:rsidR="008E4D26" w:rsidRDefault="008E4D26" w:rsidP="008A3BEE">
      <w:pPr>
        <w:pStyle w:val="ListParagraph"/>
        <w:numPr>
          <w:ilvl w:val="1"/>
          <w:numId w:val="1"/>
        </w:numPr>
      </w:pPr>
      <w:r>
        <w:t>Classification (O, D)</w:t>
      </w:r>
    </w:p>
    <w:p w:rsidR="008E4D26" w:rsidRDefault="008E4D26" w:rsidP="008A3BEE">
      <w:pPr>
        <w:pStyle w:val="ListParagraph"/>
        <w:numPr>
          <w:ilvl w:val="0"/>
          <w:numId w:val="1"/>
        </w:numPr>
      </w:pPr>
      <w:r>
        <w:t>Movements</w:t>
      </w:r>
    </w:p>
    <w:p w:rsidR="008E4D26" w:rsidRDefault="008E4D26" w:rsidP="00D06689">
      <w:pPr>
        <w:pStyle w:val="ListParagraph"/>
        <w:numPr>
          <w:ilvl w:val="1"/>
          <w:numId w:val="1"/>
        </w:numPr>
      </w:pPr>
      <w:r>
        <w:t>Type (S)</w:t>
      </w:r>
    </w:p>
    <w:p w:rsidR="008E4D26" w:rsidRDefault="008E4D26" w:rsidP="00D06689">
      <w:pPr>
        <w:pStyle w:val="ListParagraph"/>
        <w:numPr>
          <w:ilvl w:val="1"/>
          <w:numId w:val="1"/>
        </w:numPr>
      </w:pPr>
      <w:r>
        <w:t>Description (S)</w:t>
      </w:r>
    </w:p>
    <w:p w:rsidR="008E4D26" w:rsidRDefault="008E4D26" w:rsidP="00D06689">
      <w:pPr>
        <w:pStyle w:val="ListParagraph"/>
        <w:numPr>
          <w:ilvl w:val="1"/>
          <w:numId w:val="1"/>
        </w:numPr>
      </w:pPr>
      <w:r>
        <w:t>From Link (S)</w:t>
      </w:r>
    </w:p>
    <w:p w:rsidR="008E4D26" w:rsidRDefault="008E4D26" w:rsidP="00D06689">
      <w:pPr>
        <w:pStyle w:val="ListParagraph"/>
        <w:numPr>
          <w:ilvl w:val="1"/>
          <w:numId w:val="1"/>
        </w:numPr>
      </w:pPr>
      <w:r>
        <w:t>To Link (S)</w:t>
      </w:r>
    </w:p>
    <w:p w:rsidR="008E4D26" w:rsidRDefault="008E4D26" w:rsidP="00D06689">
      <w:pPr>
        <w:pStyle w:val="ListParagraph"/>
        <w:numPr>
          <w:ilvl w:val="1"/>
          <w:numId w:val="1"/>
        </w:numPr>
      </w:pPr>
      <w:r>
        <w:t>Timestamp of dynamic data (D)</w:t>
      </w:r>
    </w:p>
    <w:p w:rsidR="008E4D26" w:rsidRDefault="008E4D26" w:rsidP="00D06689">
      <w:pPr>
        <w:pStyle w:val="ListParagraph"/>
        <w:numPr>
          <w:ilvl w:val="1"/>
          <w:numId w:val="1"/>
        </w:numPr>
      </w:pPr>
      <w:r>
        <w:t>Volume (O, D)</w:t>
      </w:r>
    </w:p>
    <w:p w:rsidR="008E4D26" w:rsidRDefault="008E4D26" w:rsidP="00D06689">
      <w:pPr>
        <w:pStyle w:val="ListParagraph"/>
        <w:numPr>
          <w:ilvl w:val="1"/>
          <w:numId w:val="1"/>
        </w:numPr>
      </w:pPr>
      <w:r>
        <w:t>Occupancy (O, D)</w:t>
      </w:r>
    </w:p>
    <w:p w:rsidR="008E4D26" w:rsidRDefault="008E4D26" w:rsidP="00D06689">
      <w:pPr>
        <w:pStyle w:val="ListParagraph"/>
        <w:numPr>
          <w:ilvl w:val="1"/>
          <w:numId w:val="1"/>
        </w:numPr>
      </w:pPr>
      <w:r>
        <w:t>Cycle Time (O, D)</w:t>
      </w:r>
    </w:p>
    <w:p w:rsidR="008E4D26" w:rsidRDefault="008E4D26" w:rsidP="00D06689">
      <w:pPr>
        <w:pStyle w:val="ListParagraph"/>
        <w:numPr>
          <w:ilvl w:val="1"/>
          <w:numId w:val="1"/>
        </w:numPr>
      </w:pPr>
      <w:r>
        <w:t>Green Time (O, D)</w:t>
      </w:r>
    </w:p>
    <w:p w:rsidR="008E4D26" w:rsidRDefault="008E4D26" w:rsidP="008A3BEE">
      <w:pPr>
        <w:pStyle w:val="ListParagraph"/>
        <w:numPr>
          <w:ilvl w:val="0"/>
          <w:numId w:val="1"/>
        </w:numPr>
      </w:pPr>
      <w:r>
        <w:t>Detector Sites</w:t>
      </w:r>
    </w:p>
    <w:p w:rsidR="008E4D26" w:rsidRDefault="008E4D26" w:rsidP="00B8328B">
      <w:pPr>
        <w:pStyle w:val="ListParagraph"/>
        <w:numPr>
          <w:ilvl w:val="1"/>
          <w:numId w:val="1"/>
        </w:numPr>
      </w:pPr>
      <w:r>
        <w:t>Movement (S)</w:t>
      </w:r>
    </w:p>
    <w:p w:rsidR="008E4D26" w:rsidRDefault="008E4D26" w:rsidP="00B8328B">
      <w:pPr>
        <w:pStyle w:val="ListParagraph"/>
        <w:numPr>
          <w:ilvl w:val="1"/>
          <w:numId w:val="1"/>
        </w:numPr>
      </w:pPr>
      <w:r>
        <w:t>Lanes (S)</w:t>
      </w:r>
    </w:p>
    <w:p w:rsidR="008E4D26" w:rsidRDefault="008E4D26" w:rsidP="00B8328B">
      <w:pPr>
        <w:pStyle w:val="ListParagraph"/>
        <w:numPr>
          <w:ilvl w:val="1"/>
          <w:numId w:val="1"/>
        </w:numPr>
      </w:pPr>
      <w:r>
        <w:t>Distance to Stop Line (S)</w:t>
      </w:r>
    </w:p>
    <w:p w:rsidR="008E4D26" w:rsidRDefault="008E4D26" w:rsidP="00B8328B">
      <w:pPr>
        <w:pStyle w:val="ListParagraph"/>
        <w:numPr>
          <w:ilvl w:val="1"/>
          <w:numId w:val="1"/>
        </w:numPr>
      </w:pPr>
      <w:r>
        <w:t>Distance from Link Start (S)</w:t>
      </w:r>
    </w:p>
    <w:p w:rsidR="008E4D26" w:rsidRDefault="008E4D26" w:rsidP="00B8328B">
      <w:pPr>
        <w:pStyle w:val="ListParagraph"/>
        <w:numPr>
          <w:ilvl w:val="1"/>
          <w:numId w:val="1"/>
        </w:numPr>
      </w:pPr>
      <w:r>
        <w:t>Sustainable Flow (S)</w:t>
      </w:r>
      <w:r>
        <w:tab/>
        <w:t>[BTW, this has issues!]</w:t>
      </w:r>
    </w:p>
    <w:p w:rsidR="008E4D26" w:rsidRDefault="008E4D26" w:rsidP="00B8328B">
      <w:pPr>
        <w:pStyle w:val="ListParagraph"/>
        <w:numPr>
          <w:ilvl w:val="1"/>
          <w:numId w:val="1"/>
        </w:numPr>
      </w:pPr>
      <w:r>
        <w:t>Occupancy @ Sustainable Flow (S)</w:t>
      </w:r>
    </w:p>
    <w:p w:rsidR="008E4D26" w:rsidRDefault="008E4D26" w:rsidP="00B8328B">
      <w:pPr>
        <w:pStyle w:val="ListParagraph"/>
        <w:numPr>
          <w:ilvl w:val="1"/>
          <w:numId w:val="1"/>
        </w:numPr>
      </w:pPr>
      <w:r>
        <w:t>Sustainable Flow Timestamp (S)</w:t>
      </w:r>
    </w:p>
    <w:p w:rsidR="008E4D26" w:rsidRDefault="008E4D26" w:rsidP="00B8328B">
      <w:pPr>
        <w:pStyle w:val="ListParagraph"/>
        <w:numPr>
          <w:ilvl w:val="1"/>
          <w:numId w:val="1"/>
        </w:numPr>
      </w:pPr>
      <w:r>
        <w:t>Maximum Flow (S)</w:t>
      </w:r>
      <w:r>
        <w:tab/>
        <w:t>[BTW, this has issues!]</w:t>
      </w:r>
    </w:p>
    <w:p w:rsidR="008E4D26" w:rsidRDefault="008E4D26" w:rsidP="00B8328B">
      <w:pPr>
        <w:pStyle w:val="ListParagraph"/>
        <w:numPr>
          <w:ilvl w:val="1"/>
          <w:numId w:val="1"/>
        </w:numPr>
      </w:pPr>
      <w:r>
        <w:t>Occupancy @ Maximum Flow (S)</w:t>
      </w:r>
    </w:p>
    <w:p w:rsidR="008E4D26" w:rsidRDefault="008E4D26" w:rsidP="00B8328B">
      <w:pPr>
        <w:pStyle w:val="ListParagraph"/>
        <w:numPr>
          <w:ilvl w:val="1"/>
          <w:numId w:val="1"/>
        </w:numPr>
      </w:pPr>
      <w:r>
        <w:t>Maximum Flow Timestamp (S)</w:t>
      </w:r>
    </w:p>
    <w:p w:rsidR="008E4D26" w:rsidRDefault="008E4D26" w:rsidP="008A3BEE">
      <w:pPr>
        <w:pStyle w:val="ListParagraph"/>
        <w:numPr>
          <w:ilvl w:val="0"/>
          <w:numId w:val="1"/>
        </w:numPr>
      </w:pPr>
      <w:r>
        <w:t>NPI Links</w:t>
      </w:r>
    </w:p>
    <w:p w:rsidR="008E4D26" w:rsidRDefault="008E4D26" w:rsidP="00B8328B">
      <w:pPr>
        <w:pStyle w:val="ListParagraph"/>
        <w:numPr>
          <w:ilvl w:val="1"/>
          <w:numId w:val="1"/>
        </w:numPr>
      </w:pPr>
      <w:r>
        <w:t>Start Intersection (S)</w:t>
      </w:r>
    </w:p>
    <w:p w:rsidR="008E4D26" w:rsidRDefault="008E4D26" w:rsidP="00B8328B">
      <w:pPr>
        <w:pStyle w:val="ListParagraph"/>
        <w:numPr>
          <w:ilvl w:val="1"/>
          <w:numId w:val="1"/>
        </w:numPr>
      </w:pPr>
      <w:r>
        <w:t>End Intersection (S)</w:t>
      </w:r>
    </w:p>
    <w:p w:rsidR="008E4D26" w:rsidRDefault="008E4D26" w:rsidP="00B8328B">
      <w:pPr>
        <w:pStyle w:val="ListParagraph"/>
        <w:numPr>
          <w:ilvl w:val="1"/>
          <w:numId w:val="1"/>
        </w:numPr>
      </w:pPr>
      <w:r>
        <w:t>Description (S)</w:t>
      </w:r>
    </w:p>
    <w:p w:rsidR="008E4D26" w:rsidRDefault="008E4D26" w:rsidP="00B8328B">
      <w:pPr>
        <w:pStyle w:val="ListParagraph"/>
        <w:numPr>
          <w:ilvl w:val="1"/>
          <w:numId w:val="1"/>
        </w:numPr>
      </w:pPr>
      <w:r>
        <w:t>Length (S)</w:t>
      </w:r>
    </w:p>
    <w:p w:rsidR="008E4D26" w:rsidRDefault="008E4D26" w:rsidP="00B8328B">
      <w:pPr>
        <w:pStyle w:val="ListParagraph"/>
        <w:numPr>
          <w:ilvl w:val="1"/>
          <w:numId w:val="1"/>
        </w:numPr>
      </w:pPr>
      <w:r>
        <w:t>Type (S)</w:t>
      </w:r>
    </w:p>
    <w:p w:rsidR="008E4D26" w:rsidRDefault="008E4D26" w:rsidP="00B8328B">
      <w:pPr>
        <w:pStyle w:val="ListParagraph"/>
        <w:numPr>
          <w:ilvl w:val="1"/>
          <w:numId w:val="1"/>
        </w:numPr>
      </w:pPr>
      <w:r>
        <w:t>Timestamp of dynamic data (D)</w:t>
      </w:r>
    </w:p>
    <w:p w:rsidR="008E4D26" w:rsidRDefault="008E4D26" w:rsidP="00B8328B">
      <w:pPr>
        <w:pStyle w:val="ListParagraph"/>
        <w:numPr>
          <w:ilvl w:val="1"/>
          <w:numId w:val="1"/>
        </w:numPr>
      </w:pPr>
      <w:r>
        <w:t>Volume (O, D)</w:t>
      </w:r>
    </w:p>
    <w:p w:rsidR="008E4D26" w:rsidRDefault="008E4D26" w:rsidP="00B8328B">
      <w:pPr>
        <w:pStyle w:val="ListParagraph"/>
        <w:numPr>
          <w:ilvl w:val="1"/>
          <w:numId w:val="1"/>
        </w:numPr>
      </w:pPr>
      <w:r>
        <w:t>Occupancy (O, D)</w:t>
      </w:r>
    </w:p>
    <w:p w:rsidR="008E4D26" w:rsidRDefault="008E4D26" w:rsidP="00B8328B">
      <w:pPr>
        <w:pStyle w:val="ListParagraph"/>
        <w:numPr>
          <w:ilvl w:val="1"/>
          <w:numId w:val="1"/>
        </w:numPr>
      </w:pPr>
      <w:r>
        <w:t>Cycle Time (O, D)</w:t>
      </w:r>
    </w:p>
    <w:p w:rsidR="008E4D26" w:rsidRDefault="008E4D26" w:rsidP="00B8328B">
      <w:pPr>
        <w:pStyle w:val="ListParagraph"/>
        <w:numPr>
          <w:ilvl w:val="1"/>
          <w:numId w:val="1"/>
        </w:numPr>
      </w:pPr>
      <w:r>
        <w:t>Green Time (O, D)</w:t>
      </w:r>
    </w:p>
    <w:p w:rsidR="008E4D26" w:rsidRDefault="008E4D26" w:rsidP="008A3BEE">
      <w:pPr>
        <w:pStyle w:val="Heading2"/>
      </w:pPr>
      <w:r>
        <w:t>Control Input</w:t>
      </w:r>
    </w:p>
    <w:p w:rsidR="008E4D26" w:rsidRDefault="008E4D26">
      <w:r>
        <w:t>There is no control input data to this interface – it is read only.</w:t>
      </w:r>
    </w:p>
    <w:p w:rsidR="008E4D26" w:rsidRDefault="008E4D26"/>
    <w:sectPr w:rsidR="008E4D26" w:rsidSect="0023112B">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338B"/>
    <w:multiLevelType w:val="hybridMultilevel"/>
    <w:tmpl w:val="35FA0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1EF3AAF"/>
    <w:multiLevelType w:val="hybridMultilevel"/>
    <w:tmpl w:val="306E4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1D72"/>
    <w:rsid w:val="0000209F"/>
    <w:rsid w:val="000051D6"/>
    <w:rsid w:val="0000685A"/>
    <w:rsid w:val="0001150E"/>
    <w:rsid w:val="0001274C"/>
    <w:rsid w:val="00013494"/>
    <w:rsid w:val="0001593E"/>
    <w:rsid w:val="000201BC"/>
    <w:rsid w:val="00020959"/>
    <w:rsid w:val="00023625"/>
    <w:rsid w:val="000236CC"/>
    <w:rsid w:val="000278C5"/>
    <w:rsid w:val="00030DDF"/>
    <w:rsid w:val="00032D5D"/>
    <w:rsid w:val="0004653B"/>
    <w:rsid w:val="00051AC4"/>
    <w:rsid w:val="000521EE"/>
    <w:rsid w:val="00052219"/>
    <w:rsid w:val="00053EE4"/>
    <w:rsid w:val="0005494E"/>
    <w:rsid w:val="00055693"/>
    <w:rsid w:val="00056072"/>
    <w:rsid w:val="0005705E"/>
    <w:rsid w:val="00060AF9"/>
    <w:rsid w:val="00062306"/>
    <w:rsid w:val="00062A02"/>
    <w:rsid w:val="00062D0A"/>
    <w:rsid w:val="00070DD7"/>
    <w:rsid w:val="000729AA"/>
    <w:rsid w:val="00074D99"/>
    <w:rsid w:val="00075A56"/>
    <w:rsid w:val="00076356"/>
    <w:rsid w:val="00076B52"/>
    <w:rsid w:val="00076F2A"/>
    <w:rsid w:val="0008188C"/>
    <w:rsid w:val="00084129"/>
    <w:rsid w:val="0008748E"/>
    <w:rsid w:val="0009011E"/>
    <w:rsid w:val="0009488E"/>
    <w:rsid w:val="00094FA9"/>
    <w:rsid w:val="00095DF6"/>
    <w:rsid w:val="000A1404"/>
    <w:rsid w:val="000A1ABB"/>
    <w:rsid w:val="000A3390"/>
    <w:rsid w:val="000A3AE3"/>
    <w:rsid w:val="000A5162"/>
    <w:rsid w:val="000B2EEC"/>
    <w:rsid w:val="000B5C66"/>
    <w:rsid w:val="000B6070"/>
    <w:rsid w:val="000B6654"/>
    <w:rsid w:val="000B6FE1"/>
    <w:rsid w:val="000C276C"/>
    <w:rsid w:val="000C4143"/>
    <w:rsid w:val="000C4D64"/>
    <w:rsid w:val="000C5362"/>
    <w:rsid w:val="000D0912"/>
    <w:rsid w:val="000D0CF0"/>
    <w:rsid w:val="000D3DE7"/>
    <w:rsid w:val="000D54A4"/>
    <w:rsid w:val="000D7577"/>
    <w:rsid w:val="000D7994"/>
    <w:rsid w:val="000E06B9"/>
    <w:rsid w:val="000E117B"/>
    <w:rsid w:val="000E13EB"/>
    <w:rsid w:val="000E5B23"/>
    <w:rsid w:val="000E696F"/>
    <w:rsid w:val="000E7A66"/>
    <w:rsid w:val="000F2CFF"/>
    <w:rsid w:val="001000AB"/>
    <w:rsid w:val="001012C4"/>
    <w:rsid w:val="00103DC0"/>
    <w:rsid w:val="00104E00"/>
    <w:rsid w:val="00111207"/>
    <w:rsid w:val="001132A5"/>
    <w:rsid w:val="00114CB2"/>
    <w:rsid w:val="001161CB"/>
    <w:rsid w:val="00122137"/>
    <w:rsid w:val="00125DC9"/>
    <w:rsid w:val="00135B8A"/>
    <w:rsid w:val="00135C4E"/>
    <w:rsid w:val="00136088"/>
    <w:rsid w:val="00137588"/>
    <w:rsid w:val="001406A0"/>
    <w:rsid w:val="001453DA"/>
    <w:rsid w:val="0014552E"/>
    <w:rsid w:val="00147972"/>
    <w:rsid w:val="00154298"/>
    <w:rsid w:val="0015501E"/>
    <w:rsid w:val="00157378"/>
    <w:rsid w:val="00163499"/>
    <w:rsid w:val="001655F6"/>
    <w:rsid w:val="00167692"/>
    <w:rsid w:val="0017174A"/>
    <w:rsid w:val="00171DA2"/>
    <w:rsid w:val="00174F6F"/>
    <w:rsid w:val="00176E88"/>
    <w:rsid w:val="00176F3D"/>
    <w:rsid w:val="00183D6E"/>
    <w:rsid w:val="00184B45"/>
    <w:rsid w:val="0018636B"/>
    <w:rsid w:val="001874E5"/>
    <w:rsid w:val="00190198"/>
    <w:rsid w:val="0019360F"/>
    <w:rsid w:val="0019427A"/>
    <w:rsid w:val="001948FC"/>
    <w:rsid w:val="001A0DDB"/>
    <w:rsid w:val="001A42A4"/>
    <w:rsid w:val="001A55BB"/>
    <w:rsid w:val="001A62E0"/>
    <w:rsid w:val="001A6944"/>
    <w:rsid w:val="001C5F7F"/>
    <w:rsid w:val="001C6C5C"/>
    <w:rsid w:val="001C6DB4"/>
    <w:rsid w:val="001C6FB4"/>
    <w:rsid w:val="001D0C68"/>
    <w:rsid w:val="001D327B"/>
    <w:rsid w:val="001E286E"/>
    <w:rsid w:val="001E3480"/>
    <w:rsid w:val="001E3A22"/>
    <w:rsid w:val="001E5B9A"/>
    <w:rsid w:val="001F0831"/>
    <w:rsid w:val="001F40E7"/>
    <w:rsid w:val="001F435F"/>
    <w:rsid w:val="001F6FB4"/>
    <w:rsid w:val="00201AFE"/>
    <w:rsid w:val="00202668"/>
    <w:rsid w:val="00202D7A"/>
    <w:rsid w:val="00210A6D"/>
    <w:rsid w:val="00212BD1"/>
    <w:rsid w:val="00214C28"/>
    <w:rsid w:val="00217889"/>
    <w:rsid w:val="00225BD8"/>
    <w:rsid w:val="00227AF2"/>
    <w:rsid w:val="00230324"/>
    <w:rsid w:val="0023112B"/>
    <w:rsid w:val="002364B6"/>
    <w:rsid w:val="00241169"/>
    <w:rsid w:val="0024325A"/>
    <w:rsid w:val="002438C4"/>
    <w:rsid w:val="002442E1"/>
    <w:rsid w:val="0024542A"/>
    <w:rsid w:val="00251630"/>
    <w:rsid w:val="00251C26"/>
    <w:rsid w:val="0025251F"/>
    <w:rsid w:val="00261E9F"/>
    <w:rsid w:val="002637C8"/>
    <w:rsid w:val="00264E24"/>
    <w:rsid w:val="00264E8C"/>
    <w:rsid w:val="00266522"/>
    <w:rsid w:val="002701CC"/>
    <w:rsid w:val="0027272A"/>
    <w:rsid w:val="0027464E"/>
    <w:rsid w:val="00277704"/>
    <w:rsid w:val="00286D33"/>
    <w:rsid w:val="0028741F"/>
    <w:rsid w:val="00290201"/>
    <w:rsid w:val="002909A7"/>
    <w:rsid w:val="0029111A"/>
    <w:rsid w:val="0029465C"/>
    <w:rsid w:val="002A0E4B"/>
    <w:rsid w:val="002A17AE"/>
    <w:rsid w:val="002A35CF"/>
    <w:rsid w:val="002A39EE"/>
    <w:rsid w:val="002A6AF7"/>
    <w:rsid w:val="002A7BF0"/>
    <w:rsid w:val="002B0E26"/>
    <w:rsid w:val="002B4A7C"/>
    <w:rsid w:val="002B7CAA"/>
    <w:rsid w:val="002C18A5"/>
    <w:rsid w:val="002C449C"/>
    <w:rsid w:val="002C74DB"/>
    <w:rsid w:val="002C7E17"/>
    <w:rsid w:val="002D3809"/>
    <w:rsid w:val="002D3E8E"/>
    <w:rsid w:val="002D4E44"/>
    <w:rsid w:val="002D6FB0"/>
    <w:rsid w:val="002E1167"/>
    <w:rsid w:val="002E3D00"/>
    <w:rsid w:val="002F1EB1"/>
    <w:rsid w:val="002F1F09"/>
    <w:rsid w:val="002F44A9"/>
    <w:rsid w:val="002F4F0A"/>
    <w:rsid w:val="002F52D2"/>
    <w:rsid w:val="002F61AD"/>
    <w:rsid w:val="002F63C9"/>
    <w:rsid w:val="003036EB"/>
    <w:rsid w:val="00303C78"/>
    <w:rsid w:val="00306489"/>
    <w:rsid w:val="00310EF3"/>
    <w:rsid w:val="00313407"/>
    <w:rsid w:val="00317C5D"/>
    <w:rsid w:val="003233B8"/>
    <w:rsid w:val="0032568E"/>
    <w:rsid w:val="0032631B"/>
    <w:rsid w:val="00327D3F"/>
    <w:rsid w:val="00330968"/>
    <w:rsid w:val="0033175A"/>
    <w:rsid w:val="00331807"/>
    <w:rsid w:val="00340AD7"/>
    <w:rsid w:val="00341886"/>
    <w:rsid w:val="00342212"/>
    <w:rsid w:val="0034482B"/>
    <w:rsid w:val="00350722"/>
    <w:rsid w:val="003518D0"/>
    <w:rsid w:val="003554D6"/>
    <w:rsid w:val="00357510"/>
    <w:rsid w:val="003605D6"/>
    <w:rsid w:val="00360D33"/>
    <w:rsid w:val="00362173"/>
    <w:rsid w:val="003662E8"/>
    <w:rsid w:val="0037223F"/>
    <w:rsid w:val="003764E9"/>
    <w:rsid w:val="00377062"/>
    <w:rsid w:val="00380E61"/>
    <w:rsid w:val="00381609"/>
    <w:rsid w:val="003824A7"/>
    <w:rsid w:val="00382D77"/>
    <w:rsid w:val="00393B1D"/>
    <w:rsid w:val="003942CA"/>
    <w:rsid w:val="00394683"/>
    <w:rsid w:val="00394D7E"/>
    <w:rsid w:val="00396871"/>
    <w:rsid w:val="003A07FC"/>
    <w:rsid w:val="003A0890"/>
    <w:rsid w:val="003A6A8A"/>
    <w:rsid w:val="003A708F"/>
    <w:rsid w:val="003B00E4"/>
    <w:rsid w:val="003B0655"/>
    <w:rsid w:val="003B4D5F"/>
    <w:rsid w:val="003B5E1E"/>
    <w:rsid w:val="003B6E80"/>
    <w:rsid w:val="003C5189"/>
    <w:rsid w:val="003D1491"/>
    <w:rsid w:val="003D155F"/>
    <w:rsid w:val="003E18B0"/>
    <w:rsid w:val="003E2E72"/>
    <w:rsid w:val="003E3452"/>
    <w:rsid w:val="003E3860"/>
    <w:rsid w:val="003E437F"/>
    <w:rsid w:val="003E4DBA"/>
    <w:rsid w:val="003E5DEF"/>
    <w:rsid w:val="003F37DA"/>
    <w:rsid w:val="003F5D88"/>
    <w:rsid w:val="003F63F7"/>
    <w:rsid w:val="00403365"/>
    <w:rsid w:val="004046E3"/>
    <w:rsid w:val="00411303"/>
    <w:rsid w:val="00416DDD"/>
    <w:rsid w:val="00417296"/>
    <w:rsid w:val="004172E2"/>
    <w:rsid w:val="0042702E"/>
    <w:rsid w:val="00435942"/>
    <w:rsid w:val="0044110A"/>
    <w:rsid w:val="004445B5"/>
    <w:rsid w:val="00444D9E"/>
    <w:rsid w:val="00447152"/>
    <w:rsid w:val="00453A90"/>
    <w:rsid w:val="00453EAC"/>
    <w:rsid w:val="004577B7"/>
    <w:rsid w:val="004615EE"/>
    <w:rsid w:val="004652B2"/>
    <w:rsid w:val="00470B23"/>
    <w:rsid w:val="00472B12"/>
    <w:rsid w:val="00474A03"/>
    <w:rsid w:val="00475C85"/>
    <w:rsid w:val="00477D8E"/>
    <w:rsid w:val="00487675"/>
    <w:rsid w:val="0049524D"/>
    <w:rsid w:val="00497E1F"/>
    <w:rsid w:val="004A3AA0"/>
    <w:rsid w:val="004A4596"/>
    <w:rsid w:val="004A6F56"/>
    <w:rsid w:val="004A753A"/>
    <w:rsid w:val="004B1F64"/>
    <w:rsid w:val="004C365C"/>
    <w:rsid w:val="004D167A"/>
    <w:rsid w:val="004D26DE"/>
    <w:rsid w:val="004D2F97"/>
    <w:rsid w:val="004D4A1C"/>
    <w:rsid w:val="004D60D0"/>
    <w:rsid w:val="004D7DF9"/>
    <w:rsid w:val="004E0E08"/>
    <w:rsid w:val="004E2CF2"/>
    <w:rsid w:val="004E3C15"/>
    <w:rsid w:val="004E4338"/>
    <w:rsid w:val="004E6528"/>
    <w:rsid w:val="004E6EBE"/>
    <w:rsid w:val="004F0BBD"/>
    <w:rsid w:val="004F38F5"/>
    <w:rsid w:val="004F5496"/>
    <w:rsid w:val="005022C3"/>
    <w:rsid w:val="0050499F"/>
    <w:rsid w:val="005063F6"/>
    <w:rsid w:val="00507DEE"/>
    <w:rsid w:val="005107FE"/>
    <w:rsid w:val="00515A18"/>
    <w:rsid w:val="00515FC4"/>
    <w:rsid w:val="00520E34"/>
    <w:rsid w:val="00523B9F"/>
    <w:rsid w:val="00532C97"/>
    <w:rsid w:val="0053508F"/>
    <w:rsid w:val="0053683A"/>
    <w:rsid w:val="005423C9"/>
    <w:rsid w:val="00543E73"/>
    <w:rsid w:val="005447E4"/>
    <w:rsid w:val="00546A71"/>
    <w:rsid w:val="00553F66"/>
    <w:rsid w:val="005554F2"/>
    <w:rsid w:val="00560586"/>
    <w:rsid w:val="0056204A"/>
    <w:rsid w:val="005621BC"/>
    <w:rsid w:val="00563AB4"/>
    <w:rsid w:val="00563DD5"/>
    <w:rsid w:val="00567881"/>
    <w:rsid w:val="00573C5A"/>
    <w:rsid w:val="00574440"/>
    <w:rsid w:val="0058205E"/>
    <w:rsid w:val="00585D0C"/>
    <w:rsid w:val="00586324"/>
    <w:rsid w:val="00590A8B"/>
    <w:rsid w:val="005A1BA1"/>
    <w:rsid w:val="005A6903"/>
    <w:rsid w:val="005B238F"/>
    <w:rsid w:val="005B3A96"/>
    <w:rsid w:val="005B4CAC"/>
    <w:rsid w:val="005B5648"/>
    <w:rsid w:val="005B5F1A"/>
    <w:rsid w:val="005C2A00"/>
    <w:rsid w:val="005D2957"/>
    <w:rsid w:val="005D5BB7"/>
    <w:rsid w:val="005D5CB7"/>
    <w:rsid w:val="005E3406"/>
    <w:rsid w:val="005E550C"/>
    <w:rsid w:val="005E669F"/>
    <w:rsid w:val="005F3E96"/>
    <w:rsid w:val="005F7B71"/>
    <w:rsid w:val="00601437"/>
    <w:rsid w:val="00601DCF"/>
    <w:rsid w:val="00606B1F"/>
    <w:rsid w:val="006126CA"/>
    <w:rsid w:val="00613429"/>
    <w:rsid w:val="00614474"/>
    <w:rsid w:val="006145EA"/>
    <w:rsid w:val="00615398"/>
    <w:rsid w:val="00615511"/>
    <w:rsid w:val="00617047"/>
    <w:rsid w:val="0061786B"/>
    <w:rsid w:val="006179C4"/>
    <w:rsid w:val="00621329"/>
    <w:rsid w:val="006220F2"/>
    <w:rsid w:val="00622934"/>
    <w:rsid w:val="00622C74"/>
    <w:rsid w:val="00622DB4"/>
    <w:rsid w:val="00624094"/>
    <w:rsid w:val="006312CC"/>
    <w:rsid w:val="00634F6D"/>
    <w:rsid w:val="00637C05"/>
    <w:rsid w:val="0064050E"/>
    <w:rsid w:val="006415BB"/>
    <w:rsid w:val="00643BA3"/>
    <w:rsid w:val="00644828"/>
    <w:rsid w:val="00646C77"/>
    <w:rsid w:val="00647F62"/>
    <w:rsid w:val="00651400"/>
    <w:rsid w:val="0065294F"/>
    <w:rsid w:val="00657A65"/>
    <w:rsid w:val="0066046B"/>
    <w:rsid w:val="00660D18"/>
    <w:rsid w:val="00662BAC"/>
    <w:rsid w:val="00662F9D"/>
    <w:rsid w:val="00662FDC"/>
    <w:rsid w:val="006645E0"/>
    <w:rsid w:val="00664DA8"/>
    <w:rsid w:val="00667FE5"/>
    <w:rsid w:val="006734DD"/>
    <w:rsid w:val="00673A88"/>
    <w:rsid w:val="0067475E"/>
    <w:rsid w:val="00683D0E"/>
    <w:rsid w:val="006870AD"/>
    <w:rsid w:val="00691A99"/>
    <w:rsid w:val="00696BCB"/>
    <w:rsid w:val="006A0045"/>
    <w:rsid w:val="006A11A9"/>
    <w:rsid w:val="006A1608"/>
    <w:rsid w:val="006B3992"/>
    <w:rsid w:val="006C0428"/>
    <w:rsid w:val="006C31F8"/>
    <w:rsid w:val="006D0C94"/>
    <w:rsid w:val="006D3C26"/>
    <w:rsid w:val="006D7256"/>
    <w:rsid w:val="006E29F6"/>
    <w:rsid w:val="006E3BF2"/>
    <w:rsid w:val="006E5B67"/>
    <w:rsid w:val="006F2AC3"/>
    <w:rsid w:val="006F3CE9"/>
    <w:rsid w:val="006F4EAB"/>
    <w:rsid w:val="006F553E"/>
    <w:rsid w:val="00703B63"/>
    <w:rsid w:val="00705140"/>
    <w:rsid w:val="00705DA7"/>
    <w:rsid w:val="0071213D"/>
    <w:rsid w:val="007123AD"/>
    <w:rsid w:val="00713A6D"/>
    <w:rsid w:val="00713CEA"/>
    <w:rsid w:val="0071681A"/>
    <w:rsid w:val="0071695E"/>
    <w:rsid w:val="00720A18"/>
    <w:rsid w:val="00724524"/>
    <w:rsid w:val="007330DB"/>
    <w:rsid w:val="00740082"/>
    <w:rsid w:val="00742BEE"/>
    <w:rsid w:val="00742DB2"/>
    <w:rsid w:val="0074368B"/>
    <w:rsid w:val="00745DE1"/>
    <w:rsid w:val="007460DE"/>
    <w:rsid w:val="007461B9"/>
    <w:rsid w:val="0075228C"/>
    <w:rsid w:val="00760D04"/>
    <w:rsid w:val="007618A4"/>
    <w:rsid w:val="00762D3E"/>
    <w:rsid w:val="00764F6F"/>
    <w:rsid w:val="00767441"/>
    <w:rsid w:val="00770537"/>
    <w:rsid w:val="00775CC6"/>
    <w:rsid w:val="00782434"/>
    <w:rsid w:val="0078325F"/>
    <w:rsid w:val="00783EC4"/>
    <w:rsid w:val="007856E7"/>
    <w:rsid w:val="00792B1C"/>
    <w:rsid w:val="007932B2"/>
    <w:rsid w:val="007949A0"/>
    <w:rsid w:val="00795257"/>
    <w:rsid w:val="00796059"/>
    <w:rsid w:val="007970D9"/>
    <w:rsid w:val="00797EDB"/>
    <w:rsid w:val="007A353D"/>
    <w:rsid w:val="007A6492"/>
    <w:rsid w:val="007B55A4"/>
    <w:rsid w:val="007C2D33"/>
    <w:rsid w:val="007C33F2"/>
    <w:rsid w:val="007C4D3A"/>
    <w:rsid w:val="007D18D4"/>
    <w:rsid w:val="007D1C57"/>
    <w:rsid w:val="007D45EA"/>
    <w:rsid w:val="007D4C2F"/>
    <w:rsid w:val="007D590E"/>
    <w:rsid w:val="007D5D09"/>
    <w:rsid w:val="007D6A7E"/>
    <w:rsid w:val="007E1BE1"/>
    <w:rsid w:val="007E7C6F"/>
    <w:rsid w:val="007F0C2F"/>
    <w:rsid w:val="007F2F7D"/>
    <w:rsid w:val="007F3C74"/>
    <w:rsid w:val="007F4361"/>
    <w:rsid w:val="007F44BC"/>
    <w:rsid w:val="007F5CB8"/>
    <w:rsid w:val="0080091F"/>
    <w:rsid w:val="00800F54"/>
    <w:rsid w:val="00803D9A"/>
    <w:rsid w:val="00804677"/>
    <w:rsid w:val="00804899"/>
    <w:rsid w:val="0080548E"/>
    <w:rsid w:val="00806F3C"/>
    <w:rsid w:val="008070F8"/>
    <w:rsid w:val="008079CE"/>
    <w:rsid w:val="00810519"/>
    <w:rsid w:val="00811807"/>
    <w:rsid w:val="00812274"/>
    <w:rsid w:val="00815194"/>
    <w:rsid w:val="0081661C"/>
    <w:rsid w:val="00816CA8"/>
    <w:rsid w:val="00820B73"/>
    <w:rsid w:val="00821B6C"/>
    <w:rsid w:val="008228E0"/>
    <w:rsid w:val="008231C9"/>
    <w:rsid w:val="0082414F"/>
    <w:rsid w:val="00824B49"/>
    <w:rsid w:val="00824E13"/>
    <w:rsid w:val="008306CC"/>
    <w:rsid w:val="008311C4"/>
    <w:rsid w:val="00832632"/>
    <w:rsid w:val="0083768B"/>
    <w:rsid w:val="00842063"/>
    <w:rsid w:val="0084344F"/>
    <w:rsid w:val="00846610"/>
    <w:rsid w:val="00846F0A"/>
    <w:rsid w:val="00851A72"/>
    <w:rsid w:val="008528A5"/>
    <w:rsid w:val="00852D41"/>
    <w:rsid w:val="008560C6"/>
    <w:rsid w:val="008605AC"/>
    <w:rsid w:val="00860CD8"/>
    <w:rsid w:val="00870FB1"/>
    <w:rsid w:val="00873B36"/>
    <w:rsid w:val="00880455"/>
    <w:rsid w:val="00881018"/>
    <w:rsid w:val="008827B7"/>
    <w:rsid w:val="00883A69"/>
    <w:rsid w:val="00887A5F"/>
    <w:rsid w:val="0089390E"/>
    <w:rsid w:val="00893E32"/>
    <w:rsid w:val="008A353F"/>
    <w:rsid w:val="008A3BEE"/>
    <w:rsid w:val="008A4395"/>
    <w:rsid w:val="008A772E"/>
    <w:rsid w:val="008B1A27"/>
    <w:rsid w:val="008B4D95"/>
    <w:rsid w:val="008C0ED4"/>
    <w:rsid w:val="008C19F2"/>
    <w:rsid w:val="008C2EB4"/>
    <w:rsid w:val="008C5CB7"/>
    <w:rsid w:val="008C62C3"/>
    <w:rsid w:val="008D2B5A"/>
    <w:rsid w:val="008D3140"/>
    <w:rsid w:val="008D37F5"/>
    <w:rsid w:val="008E347E"/>
    <w:rsid w:val="008E481C"/>
    <w:rsid w:val="008E4D26"/>
    <w:rsid w:val="008E6E1D"/>
    <w:rsid w:val="008F0A2D"/>
    <w:rsid w:val="008F36D4"/>
    <w:rsid w:val="008F5BB5"/>
    <w:rsid w:val="00900FD4"/>
    <w:rsid w:val="0090293A"/>
    <w:rsid w:val="00905CEB"/>
    <w:rsid w:val="00906221"/>
    <w:rsid w:val="00915F54"/>
    <w:rsid w:val="009165D8"/>
    <w:rsid w:val="00923EB2"/>
    <w:rsid w:val="0092470D"/>
    <w:rsid w:val="00924E4F"/>
    <w:rsid w:val="00925FB0"/>
    <w:rsid w:val="00926A8B"/>
    <w:rsid w:val="00932C60"/>
    <w:rsid w:val="00935D60"/>
    <w:rsid w:val="00937334"/>
    <w:rsid w:val="00937D41"/>
    <w:rsid w:val="00944163"/>
    <w:rsid w:val="009442A3"/>
    <w:rsid w:val="00944B3E"/>
    <w:rsid w:val="009458CA"/>
    <w:rsid w:val="009463BF"/>
    <w:rsid w:val="009466F7"/>
    <w:rsid w:val="00950AFA"/>
    <w:rsid w:val="009632CD"/>
    <w:rsid w:val="00963DF9"/>
    <w:rsid w:val="00964D49"/>
    <w:rsid w:val="00970DB5"/>
    <w:rsid w:val="009716EA"/>
    <w:rsid w:val="00972080"/>
    <w:rsid w:val="009746D8"/>
    <w:rsid w:val="0097517F"/>
    <w:rsid w:val="0099214E"/>
    <w:rsid w:val="009921C6"/>
    <w:rsid w:val="0099302A"/>
    <w:rsid w:val="00997E54"/>
    <w:rsid w:val="009A13A6"/>
    <w:rsid w:val="009A1D3C"/>
    <w:rsid w:val="009A30C4"/>
    <w:rsid w:val="009A504A"/>
    <w:rsid w:val="009A6090"/>
    <w:rsid w:val="009A639D"/>
    <w:rsid w:val="009B18FD"/>
    <w:rsid w:val="009B1EE8"/>
    <w:rsid w:val="009B203C"/>
    <w:rsid w:val="009B6A7F"/>
    <w:rsid w:val="009B6F32"/>
    <w:rsid w:val="009B71BE"/>
    <w:rsid w:val="009B758F"/>
    <w:rsid w:val="009C32EF"/>
    <w:rsid w:val="009C650D"/>
    <w:rsid w:val="009C77CC"/>
    <w:rsid w:val="009C7A5A"/>
    <w:rsid w:val="009D1558"/>
    <w:rsid w:val="009D5D32"/>
    <w:rsid w:val="009E09A9"/>
    <w:rsid w:val="009E3E20"/>
    <w:rsid w:val="009E4DF0"/>
    <w:rsid w:val="009E52D8"/>
    <w:rsid w:val="009E5D70"/>
    <w:rsid w:val="009F168F"/>
    <w:rsid w:val="009F2DCB"/>
    <w:rsid w:val="009F59A7"/>
    <w:rsid w:val="00A001EC"/>
    <w:rsid w:val="00A0615D"/>
    <w:rsid w:val="00A074C1"/>
    <w:rsid w:val="00A1525B"/>
    <w:rsid w:val="00A156A2"/>
    <w:rsid w:val="00A15880"/>
    <w:rsid w:val="00A15CA7"/>
    <w:rsid w:val="00A15DEC"/>
    <w:rsid w:val="00A20631"/>
    <w:rsid w:val="00A20C10"/>
    <w:rsid w:val="00A21634"/>
    <w:rsid w:val="00A256F6"/>
    <w:rsid w:val="00A307DC"/>
    <w:rsid w:val="00A3197D"/>
    <w:rsid w:val="00A32EA3"/>
    <w:rsid w:val="00A37BFF"/>
    <w:rsid w:val="00A43B2E"/>
    <w:rsid w:val="00A44556"/>
    <w:rsid w:val="00A472DF"/>
    <w:rsid w:val="00A4790C"/>
    <w:rsid w:val="00A5272E"/>
    <w:rsid w:val="00A52B4F"/>
    <w:rsid w:val="00A5796B"/>
    <w:rsid w:val="00A61A11"/>
    <w:rsid w:val="00A64BDB"/>
    <w:rsid w:val="00A64D9D"/>
    <w:rsid w:val="00A663F3"/>
    <w:rsid w:val="00A7476F"/>
    <w:rsid w:val="00A758B6"/>
    <w:rsid w:val="00A75A61"/>
    <w:rsid w:val="00A75CE0"/>
    <w:rsid w:val="00A75ECC"/>
    <w:rsid w:val="00A77F29"/>
    <w:rsid w:val="00A80291"/>
    <w:rsid w:val="00A8073E"/>
    <w:rsid w:val="00A82E28"/>
    <w:rsid w:val="00A8392B"/>
    <w:rsid w:val="00A84100"/>
    <w:rsid w:val="00A91250"/>
    <w:rsid w:val="00A92AB6"/>
    <w:rsid w:val="00A94051"/>
    <w:rsid w:val="00A96806"/>
    <w:rsid w:val="00AA0ACB"/>
    <w:rsid w:val="00AA0CD4"/>
    <w:rsid w:val="00AA1211"/>
    <w:rsid w:val="00AA2A68"/>
    <w:rsid w:val="00AA427F"/>
    <w:rsid w:val="00AA47B0"/>
    <w:rsid w:val="00AA6BC5"/>
    <w:rsid w:val="00AB2BAF"/>
    <w:rsid w:val="00AB3172"/>
    <w:rsid w:val="00AB3FB4"/>
    <w:rsid w:val="00AB667D"/>
    <w:rsid w:val="00AC074E"/>
    <w:rsid w:val="00AC2C15"/>
    <w:rsid w:val="00AC4EC6"/>
    <w:rsid w:val="00AC5430"/>
    <w:rsid w:val="00AC6080"/>
    <w:rsid w:val="00AD1FAA"/>
    <w:rsid w:val="00AD320C"/>
    <w:rsid w:val="00AD4730"/>
    <w:rsid w:val="00AD4897"/>
    <w:rsid w:val="00AD588A"/>
    <w:rsid w:val="00AE00E4"/>
    <w:rsid w:val="00AE0BC7"/>
    <w:rsid w:val="00AE15E7"/>
    <w:rsid w:val="00AE22D2"/>
    <w:rsid w:val="00AE2D91"/>
    <w:rsid w:val="00AE3F24"/>
    <w:rsid w:val="00AE48DC"/>
    <w:rsid w:val="00AF0602"/>
    <w:rsid w:val="00AF1511"/>
    <w:rsid w:val="00AF6168"/>
    <w:rsid w:val="00B02352"/>
    <w:rsid w:val="00B037A9"/>
    <w:rsid w:val="00B0626E"/>
    <w:rsid w:val="00B15F99"/>
    <w:rsid w:val="00B17FA2"/>
    <w:rsid w:val="00B20451"/>
    <w:rsid w:val="00B22634"/>
    <w:rsid w:val="00B22C20"/>
    <w:rsid w:val="00B2373C"/>
    <w:rsid w:val="00B25675"/>
    <w:rsid w:val="00B27CBD"/>
    <w:rsid w:val="00B301C0"/>
    <w:rsid w:val="00B33C4C"/>
    <w:rsid w:val="00B3449B"/>
    <w:rsid w:val="00B36472"/>
    <w:rsid w:val="00B3653C"/>
    <w:rsid w:val="00B40F70"/>
    <w:rsid w:val="00B41683"/>
    <w:rsid w:val="00B41DCD"/>
    <w:rsid w:val="00B47AB1"/>
    <w:rsid w:val="00B627DD"/>
    <w:rsid w:val="00B66EA3"/>
    <w:rsid w:val="00B703EB"/>
    <w:rsid w:val="00B73373"/>
    <w:rsid w:val="00B739E4"/>
    <w:rsid w:val="00B7489F"/>
    <w:rsid w:val="00B7530C"/>
    <w:rsid w:val="00B75956"/>
    <w:rsid w:val="00B75D99"/>
    <w:rsid w:val="00B808BB"/>
    <w:rsid w:val="00B80E13"/>
    <w:rsid w:val="00B82F1D"/>
    <w:rsid w:val="00B8328B"/>
    <w:rsid w:val="00B83EB3"/>
    <w:rsid w:val="00B91D4A"/>
    <w:rsid w:val="00B939F4"/>
    <w:rsid w:val="00B945BA"/>
    <w:rsid w:val="00B946CC"/>
    <w:rsid w:val="00B9521B"/>
    <w:rsid w:val="00B953AE"/>
    <w:rsid w:val="00B95B47"/>
    <w:rsid w:val="00B97EA4"/>
    <w:rsid w:val="00BA4BE9"/>
    <w:rsid w:val="00BA71C2"/>
    <w:rsid w:val="00BA75A1"/>
    <w:rsid w:val="00BB4AFC"/>
    <w:rsid w:val="00BC02CD"/>
    <w:rsid w:val="00BC04A4"/>
    <w:rsid w:val="00BD1779"/>
    <w:rsid w:val="00BD1D37"/>
    <w:rsid w:val="00BD5D74"/>
    <w:rsid w:val="00BE03A3"/>
    <w:rsid w:val="00BE1F5A"/>
    <w:rsid w:val="00BE529F"/>
    <w:rsid w:val="00BE63A0"/>
    <w:rsid w:val="00BF0BD5"/>
    <w:rsid w:val="00C025AF"/>
    <w:rsid w:val="00C03165"/>
    <w:rsid w:val="00C03878"/>
    <w:rsid w:val="00C07DCC"/>
    <w:rsid w:val="00C132E7"/>
    <w:rsid w:val="00C13DD3"/>
    <w:rsid w:val="00C150BC"/>
    <w:rsid w:val="00C15317"/>
    <w:rsid w:val="00C16570"/>
    <w:rsid w:val="00C23C36"/>
    <w:rsid w:val="00C2425B"/>
    <w:rsid w:val="00C269E6"/>
    <w:rsid w:val="00C311B4"/>
    <w:rsid w:val="00C321A8"/>
    <w:rsid w:val="00C321C4"/>
    <w:rsid w:val="00C35139"/>
    <w:rsid w:val="00C35954"/>
    <w:rsid w:val="00C35B42"/>
    <w:rsid w:val="00C36823"/>
    <w:rsid w:val="00C45F9E"/>
    <w:rsid w:val="00C47DC1"/>
    <w:rsid w:val="00C525E7"/>
    <w:rsid w:val="00C5358C"/>
    <w:rsid w:val="00C60C46"/>
    <w:rsid w:val="00C7401E"/>
    <w:rsid w:val="00C76397"/>
    <w:rsid w:val="00C7716F"/>
    <w:rsid w:val="00C85BA4"/>
    <w:rsid w:val="00C860E1"/>
    <w:rsid w:val="00C87A1C"/>
    <w:rsid w:val="00C925DE"/>
    <w:rsid w:val="00C9445A"/>
    <w:rsid w:val="00C97392"/>
    <w:rsid w:val="00CA27F8"/>
    <w:rsid w:val="00CA3B90"/>
    <w:rsid w:val="00CA694D"/>
    <w:rsid w:val="00CB303D"/>
    <w:rsid w:val="00CB4C51"/>
    <w:rsid w:val="00CB6D93"/>
    <w:rsid w:val="00CB77CD"/>
    <w:rsid w:val="00CC4407"/>
    <w:rsid w:val="00CD1550"/>
    <w:rsid w:val="00CD4C00"/>
    <w:rsid w:val="00CD50D6"/>
    <w:rsid w:val="00CD536E"/>
    <w:rsid w:val="00CE0534"/>
    <w:rsid w:val="00CE0D2B"/>
    <w:rsid w:val="00CE1DFD"/>
    <w:rsid w:val="00CE21B7"/>
    <w:rsid w:val="00CE27E3"/>
    <w:rsid w:val="00CE2E16"/>
    <w:rsid w:val="00CE54CB"/>
    <w:rsid w:val="00CF06E9"/>
    <w:rsid w:val="00CF32E1"/>
    <w:rsid w:val="00CF55A0"/>
    <w:rsid w:val="00D01BC4"/>
    <w:rsid w:val="00D01F5A"/>
    <w:rsid w:val="00D02773"/>
    <w:rsid w:val="00D034EF"/>
    <w:rsid w:val="00D0462A"/>
    <w:rsid w:val="00D06689"/>
    <w:rsid w:val="00D07349"/>
    <w:rsid w:val="00D1274E"/>
    <w:rsid w:val="00D15CF0"/>
    <w:rsid w:val="00D17A12"/>
    <w:rsid w:val="00D22FA1"/>
    <w:rsid w:val="00D2673A"/>
    <w:rsid w:val="00D315A7"/>
    <w:rsid w:val="00D324EB"/>
    <w:rsid w:val="00D33D54"/>
    <w:rsid w:val="00D424E5"/>
    <w:rsid w:val="00D42E9F"/>
    <w:rsid w:val="00D523EA"/>
    <w:rsid w:val="00D541C6"/>
    <w:rsid w:val="00D54988"/>
    <w:rsid w:val="00D55213"/>
    <w:rsid w:val="00D63534"/>
    <w:rsid w:val="00D65D52"/>
    <w:rsid w:val="00D757F3"/>
    <w:rsid w:val="00D772B6"/>
    <w:rsid w:val="00D82595"/>
    <w:rsid w:val="00D82E9B"/>
    <w:rsid w:val="00D84D8B"/>
    <w:rsid w:val="00D90523"/>
    <w:rsid w:val="00D90E61"/>
    <w:rsid w:val="00DA33E7"/>
    <w:rsid w:val="00DA3DF6"/>
    <w:rsid w:val="00DA3F6F"/>
    <w:rsid w:val="00DA69EB"/>
    <w:rsid w:val="00DA6A43"/>
    <w:rsid w:val="00DB3E70"/>
    <w:rsid w:val="00DB5040"/>
    <w:rsid w:val="00DC051A"/>
    <w:rsid w:val="00DC1DEF"/>
    <w:rsid w:val="00DC28A1"/>
    <w:rsid w:val="00DC666C"/>
    <w:rsid w:val="00DD1A46"/>
    <w:rsid w:val="00DD1D72"/>
    <w:rsid w:val="00DD27C3"/>
    <w:rsid w:val="00DD5848"/>
    <w:rsid w:val="00DD65E9"/>
    <w:rsid w:val="00DE1383"/>
    <w:rsid w:val="00DE360F"/>
    <w:rsid w:val="00DE42AA"/>
    <w:rsid w:val="00DE59D2"/>
    <w:rsid w:val="00E01617"/>
    <w:rsid w:val="00E024BA"/>
    <w:rsid w:val="00E06449"/>
    <w:rsid w:val="00E06D22"/>
    <w:rsid w:val="00E1028D"/>
    <w:rsid w:val="00E158AC"/>
    <w:rsid w:val="00E16216"/>
    <w:rsid w:val="00E1785E"/>
    <w:rsid w:val="00E23FBD"/>
    <w:rsid w:val="00E2406C"/>
    <w:rsid w:val="00E26F67"/>
    <w:rsid w:val="00E27B70"/>
    <w:rsid w:val="00E27E2F"/>
    <w:rsid w:val="00E316D8"/>
    <w:rsid w:val="00E320CD"/>
    <w:rsid w:val="00E35149"/>
    <w:rsid w:val="00E351F0"/>
    <w:rsid w:val="00E40D6A"/>
    <w:rsid w:val="00E42EC2"/>
    <w:rsid w:val="00E433E0"/>
    <w:rsid w:val="00E43655"/>
    <w:rsid w:val="00E4653F"/>
    <w:rsid w:val="00E50B01"/>
    <w:rsid w:val="00E51957"/>
    <w:rsid w:val="00E557C3"/>
    <w:rsid w:val="00E7360B"/>
    <w:rsid w:val="00E74B11"/>
    <w:rsid w:val="00E807F0"/>
    <w:rsid w:val="00E8116F"/>
    <w:rsid w:val="00E8761A"/>
    <w:rsid w:val="00E902E9"/>
    <w:rsid w:val="00E91AAD"/>
    <w:rsid w:val="00E9301E"/>
    <w:rsid w:val="00E9617E"/>
    <w:rsid w:val="00E966D2"/>
    <w:rsid w:val="00E970B5"/>
    <w:rsid w:val="00EA4CB5"/>
    <w:rsid w:val="00EB03C1"/>
    <w:rsid w:val="00EB17E1"/>
    <w:rsid w:val="00EB3E9C"/>
    <w:rsid w:val="00EB5649"/>
    <w:rsid w:val="00EB5C9B"/>
    <w:rsid w:val="00EB7DBF"/>
    <w:rsid w:val="00ED1FD8"/>
    <w:rsid w:val="00ED2D40"/>
    <w:rsid w:val="00ED411C"/>
    <w:rsid w:val="00ED62E1"/>
    <w:rsid w:val="00EE1F06"/>
    <w:rsid w:val="00EE2C24"/>
    <w:rsid w:val="00EE2F72"/>
    <w:rsid w:val="00EE4068"/>
    <w:rsid w:val="00EF3011"/>
    <w:rsid w:val="00EF4146"/>
    <w:rsid w:val="00EF5E49"/>
    <w:rsid w:val="00F00122"/>
    <w:rsid w:val="00F00315"/>
    <w:rsid w:val="00F01151"/>
    <w:rsid w:val="00F04B15"/>
    <w:rsid w:val="00F04CCE"/>
    <w:rsid w:val="00F05D78"/>
    <w:rsid w:val="00F07239"/>
    <w:rsid w:val="00F10991"/>
    <w:rsid w:val="00F20949"/>
    <w:rsid w:val="00F210DE"/>
    <w:rsid w:val="00F26B7A"/>
    <w:rsid w:val="00F30093"/>
    <w:rsid w:val="00F30597"/>
    <w:rsid w:val="00F30983"/>
    <w:rsid w:val="00F337DA"/>
    <w:rsid w:val="00F34641"/>
    <w:rsid w:val="00F36654"/>
    <w:rsid w:val="00F37CBA"/>
    <w:rsid w:val="00F40AFE"/>
    <w:rsid w:val="00F44BC4"/>
    <w:rsid w:val="00F50494"/>
    <w:rsid w:val="00F548FC"/>
    <w:rsid w:val="00F600BE"/>
    <w:rsid w:val="00F604D1"/>
    <w:rsid w:val="00F63CAA"/>
    <w:rsid w:val="00F6543F"/>
    <w:rsid w:val="00F661B8"/>
    <w:rsid w:val="00F74D84"/>
    <w:rsid w:val="00F7635B"/>
    <w:rsid w:val="00F77701"/>
    <w:rsid w:val="00F77D8D"/>
    <w:rsid w:val="00F8065B"/>
    <w:rsid w:val="00F83D2D"/>
    <w:rsid w:val="00F85E67"/>
    <w:rsid w:val="00F90535"/>
    <w:rsid w:val="00F90B62"/>
    <w:rsid w:val="00F9197F"/>
    <w:rsid w:val="00F91BFA"/>
    <w:rsid w:val="00F92050"/>
    <w:rsid w:val="00F9435D"/>
    <w:rsid w:val="00F94F77"/>
    <w:rsid w:val="00F975D0"/>
    <w:rsid w:val="00F9791E"/>
    <w:rsid w:val="00F97A66"/>
    <w:rsid w:val="00FA0025"/>
    <w:rsid w:val="00FA6980"/>
    <w:rsid w:val="00FA7952"/>
    <w:rsid w:val="00FB1030"/>
    <w:rsid w:val="00FC4C5C"/>
    <w:rsid w:val="00FC7BEB"/>
    <w:rsid w:val="00FD3076"/>
    <w:rsid w:val="00FD421D"/>
    <w:rsid w:val="00FD4C36"/>
    <w:rsid w:val="00FD58E7"/>
    <w:rsid w:val="00FD590C"/>
    <w:rsid w:val="00FD6859"/>
    <w:rsid w:val="00FF0277"/>
    <w:rsid w:val="00FF09E0"/>
    <w:rsid w:val="00FF217B"/>
    <w:rsid w:val="00FF4AC7"/>
    <w:rsid w:val="00FF51D6"/>
    <w:rsid w:val="00FF697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492"/>
    <w:pPr>
      <w:spacing w:after="200" w:line="276" w:lineRule="auto"/>
    </w:pPr>
    <w:rPr>
      <w:lang w:eastAsia="en-US"/>
    </w:rPr>
  </w:style>
  <w:style w:type="paragraph" w:styleId="Heading1">
    <w:name w:val="heading 1"/>
    <w:basedOn w:val="Normal"/>
    <w:next w:val="Normal"/>
    <w:link w:val="Heading1Char"/>
    <w:uiPriority w:val="99"/>
    <w:qFormat/>
    <w:rsid w:val="008A3BE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A3BEE"/>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3BEE"/>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A3BEE"/>
    <w:rPr>
      <w:rFonts w:ascii="Cambria" w:hAnsi="Cambria" w:cs="Times New Roman"/>
      <w:b/>
      <w:bCs/>
      <w:color w:val="4F81BD"/>
      <w:sz w:val="26"/>
      <w:szCs w:val="26"/>
    </w:rPr>
  </w:style>
  <w:style w:type="table" w:styleId="TableGrid">
    <w:name w:val="Table Grid"/>
    <w:basedOn w:val="TableNormal"/>
    <w:uiPriority w:val="99"/>
    <w:rsid w:val="008A3BE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8A3B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TotalTime>
  <Pages>2</Pages>
  <Words>267</Words>
  <Characters>1525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David Johnston</cp:lastModifiedBy>
  <cp:revision>6</cp:revision>
  <dcterms:created xsi:type="dcterms:W3CDTF">2012-01-09T00:03:00Z</dcterms:created>
  <dcterms:modified xsi:type="dcterms:W3CDTF">2012-01-09T00:34:00Z</dcterms:modified>
</cp:coreProperties>
</file>